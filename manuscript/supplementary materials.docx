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FAE1" w14:textId="77777777" w:rsidR="000A4CF6" w:rsidRPr="0030678A" w:rsidRDefault="000A4CF6" w:rsidP="005056F0">
      <w:pPr>
        <w:pStyle w:val="Heading1"/>
      </w:pPr>
    </w:p>
    <w:p w14:paraId="4724825F" w14:textId="77777777" w:rsidR="000A4CF6" w:rsidRPr="0030678A" w:rsidRDefault="000A4CF6" w:rsidP="005056F0">
      <w:pPr>
        <w:pStyle w:val="Heading1"/>
      </w:pPr>
    </w:p>
    <w:p w14:paraId="5EAA6148" w14:textId="77777777" w:rsidR="000A4CF6" w:rsidRPr="0030678A" w:rsidRDefault="000A4CF6" w:rsidP="005056F0">
      <w:pPr>
        <w:pStyle w:val="Heading1"/>
      </w:pPr>
    </w:p>
    <w:p w14:paraId="49630124" w14:textId="77777777" w:rsidR="000A4CF6" w:rsidRPr="0030678A" w:rsidRDefault="000A4CF6" w:rsidP="005056F0">
      <w:pPr>
        <w:pStyle w:val="Heading1"/>
        <w:rPr>
          <w:b w:val="0"/>
        </w:rPr>
      </w:pPr>
    </w:p>
    <w:p w14:paraId="15F8C03D" w14:textId="77777777" w:rsidR="007D1F02" w:rsidRDefault="00455716" w:rsidP="00455716">
      <w:pPr>
        <w:pStyle w:val="Heading1"/>
        <w:rPr>
          <w:b w:val="0"/>
        </w:rPr>
      </w:pPr>
      <w:r w:rsidRPr="0030678A">
        <w:rPr>
          <w:b w:val="0"/>
        </w:rPr>
        <w:t xml:space="preserve">The </w:t>
      </w:r>
      <w:r w:rsidR="0001000E" w:rsidRPr="0030678A">
        <w:rPr>
          <w:b w:val="0"/>
        </w:rPr>
        <w:t>I</w:t>
      </w:r>
      <w:r w:rsidR="007D1F02">
        <w:rPr>
          <w:b w:val="0"/>
        </w:rPr>
        <w:t xml:space="preserve">mplicit </w:t>
      </w:r>
      <w:r w:rsidR="0001000E" w:rsidRPr="0030678A">
        <w:rPr>
          <w:b w:val="0"/>
        </w:rPr>
        <w:t>R</w:t>
      </w:r>
      <w:r w:rsidR="007D1F02">
        <w:rPr>
          <w:b w:val="0"/>
        </w:rPr>
        <w:t xml:space="preserve">elational </w:t>
      </w:r>
      <w:r w:rsidR="0001000E" w:rsidRPr="0030678A">
        <w:rPr>
          <w:b w:val="0"/>
        </w:rPr>
        <w:t>A</w:t>
      </w:r>
      <w:r w:rsidR="007D1F02">
        <w:rPr>
          <w:b w:val="0"/>
        </w:rPr>
        <w:t xml:space="preserve">ssessment </w:t>
      </w:r>
      <w:r w:rsidR="0001000E" w:rsidRPr="0030678A">
        <w:rPr>
          <w:b w:val="0"/>
        </w:rPr>
        <w:t>P</w:t>
      </w:r>
      <w:r w:rsidR="007D1F02">
        <w:rPr>
          <w:b w:val="0"/>
        </w:rPr>
        <w:t>rocedure</w:t>
      </w:r>
      <w:r w:rsidR="0001000E" w:rsidRPr="0030678A">
        <w:rPr>
          <w:b w:val="0"/>
        </w:rPr>
        <w:t xml:space="preserve"> </w:t>
      </w:r>
      <w:r w:rsidRPr="0030678A">
        <w:rPr>
          <w:b w:val="0"/>
        </w:rPr>
        <w:t xml:space="preserve">is not suitable for individual use </w:t>
      </w:r>
    </w:p>
    <w:p w14:paraId="5D1BBB99" w14:textId="4014A052" w:rsidR="00F766BD" w:rsidRPr="0030678A" w:rsidRDefault="00455716" w:rsidP="007D1F02">
      <w:pPr>
        <w:pStyle w:val="Heading1"/>
        <w:rPr>
          <w:b w:val="0"/>
        </w:rPr>
      </w:pPr>
      <w:r w:rsidRPr="0030678A">
        <w:rPr>
          <w:b w:val="0"/>
        </w:rPr>
        <w:t>due to</w:t>
      </w:r>
      <w:r w:rsidR="007D1F02">
        <w:rPr>
          <w:b w:val="0"/>
        </w:rPr>
        <w:t xml:space="preserve"> </w:t>
      </w:r>
      <w:r w:rsidRPr="0030678A">
        <w:rPr>
          <w:b w:val="0"/>
        </w:rPr>
        <w:t xml:space="preserve">very </w:t>
      </w:r>
      <w:r w:rsidR="005A0FA2" w:rsidRPr="0030678A">
        <w:rPr>
          <w:b w:val="0"/>
        </w:rPr>
        <w:t xml:space="preserve">wide confidence intervals </w:t>
      </w:r>
      <w:r w:rsidRPr="0030678A">
        <w:rPr>
          <w:b w:val="0"/>
        </w:rPr>
        <w:t xml:space="preserve">around </w:t>
      </w:r>
      <w:r w:rsidRPr="0030678A">
        <w:rPr>
          <w:b w:val="0"/>
          <w:i/>
        </w:rPr>
        <w:t>D</w:t>
      </w:r>
      <w:r w:rsidRPr="0030678A">
        <w:rPr>
          <w:b w:val="0"/>
        </w:rPr>
        <w:t xml:space="preserve"> scores</w:t>
      </w:r>
    </w:p>
    <w:p w14:paraId="535C0743" w14:textId="6DCFFD37" w:rsidR="00DD0916" w:rsidRPr="0030678A" w:rsidRDefault="00DD0916" w:rsidP="005056F0">
      <w:pPr>
        <w:pStyle w:val="Heading1"/>
        <w:rPr>
          <w:b w:val="0"/>
        </w:rPr>
      </w:pPr>
      <w:r w:rsidRPr="0030678A">
        <w:rPr>
          <w:b w:val="0"/>
        </w:rPr>
        <w:t>Ian Hussey</w:t>
      </w:r>
    </w:p>
    <w:p w14:paraId="61BDCA3A" w14:textId="655EEB68" w:rsidR="00AC000B" w:rsidRDefault="00AC000B" w:rsidP="00AC000B">
      <w:pPr>
        <w:ind w:firstLine="0"/>
      </w:pPr>
    </w:p>
    <w:p w14:paraId="0579D179" w14:textId="6D3B9B51" w:rsidR="00935F4E" w:rsidRPr="00935F4E" w:rsidRDefault="00935F4E" w:rsidP="00935F4E">
      <w:pPr>
        <w:ind w:firstLine="0"/>
        <w:jc w:val="center"/>
        <w:rPr>
          <w:i/>
          <w:iCs/>
        </w:rPr>
      </w:pPr>
      <w:r w:rsidRPr="00935F4E">
        <w:rPr>
          <w:i/>
          <w:iCs/>
        </w:rPr>
        <w:t>Supplementary materials</w:t>
      </w:r>
    </w:p>
    <w:p w14:paraId="397E9778" w14:textId="77777777" w:rsidR="00AC000B" w:rsidRDefault="00AC000B" w:rsidP="00AC000B">
      <w:pPr>
        <w:ind w:firstLine="0"/>
      </w:pPr>
    </w:p>
    <w:p w14:paraId="4A1977A7" w14:textId="77777777" w:rsidR="00AC000B" w:rsidRDefault="00AC000B" w:rsidP="00AC000B">
      <w:pPr>
        <w:ind w:firstLine="0"/>
      </w:pPr>
    </w:p>
    <w:p w14:paraId="5CCDC6F2" w14:textId="77777777" w:rsidR="00AC000B" w:rsidRDefault="00AC000B" w:rsidP="00AC000B">
      <w:pPr>
        <w:ind w:firstLine="0"/>
      </w:pPr>
    </w:p>
    <w:p w14:paraId="4C6C15FD" w14:textId="77777777" w:rsidR="00AC000B" w:rsidRDefault="00AC000B" w:rsidP="00AC000B">
      <w:pPr>
        <w:ind w:firstLine="0"/>
      </w:pPr>
    </w:p>
    <w:p w14:paraId="61BE35A5" w14:textId="5CB86848" w:rsidR="00935F4E" w:rsidRDefault="00935F4E">
      <w:r>
        <w:br w:type="page"/>
      </w:r>
    </w:p>
    <w:p w14:paraId="1EEBC62D" w14:textId="0F827214" w:rsidR="00213295" w:rsidRDefault="00213295" w:rsidP="00213295">
      <w:pPr>
        <w:pStyle w:val="TableFigure"/>
      </w:pPr>
      <w:r w:rsidRPr="007446E9">
        <w:rPr>
          <w:b/>
          <w:lang w:val="en-US"/>
        </w:rPr>
        <w:lastRenderedPageBreak/>
        <w:t>Figure 1</w:t>
      </w:r>
      <w:r>
        <w:rPr>
          <w:b/>
          <w:lang w:val="en-US"/>
        </w:rPr>
        <w:t>S</w:t>
      </w:r>
      <w:r w:rsidRPr="007446E9">
        <w:rPr>
          <w:b/>
          <w:lang w:val="en-US"/>
        </w:rPr>
        <w:t>.</w:t>
      </w:r>
      <w:r w:rsidRPr="007446E9">
        <w:rPr>
          <w:lang w:val="en-US"/>
        </w:rPr>
        <w:t xml:space="preserve"> </w:t>
      </w:r>
      <w:r>
        <w:t xml:space="preserve">Highest probability (MAP) </w:t>
      </w:r>
      <w:r w:rsidR="008A41D5">
        <w:t xml:space="preserve">IRAP </w:t>
      </w:r>
      <w:r w:rsidRPr="00213295">
        <w:rPr>
          <w:i/>
          <w:iCs/>
        </w:rPr>
        <w:t>D</w:t>
      </w:r>
      <w:r>
        <w:t xml:space="preserve"> score 95% Confidence Interval </w:t>
      </w:r>
      <w:r>
        <w:t>calculated for each domain</w:t>
      </w:r>
      <w:r w:rsidR="00214EE4">
        <w:t xml:space="preserve"> and trial type</w:t>
      </w:r>
    </w:p>
    <w:p w14:paraId="4CB2A612" w14:textId="77777777" w:rsidR="00213295" w:rsidRDefault="00213295" w:rsidP="00213295">
      <w:pPr>
        <w:pStyle w:val="TableFigure"/>
      </w:pPr>
    </w:p>
    <w:p w14:paraId="298567F3" w14:textId="138C7F16" w:rsidR="004559D9" w:rsidRDefault="00213295" w:rsidP="00A229C7">
      <w:pPr>
        <w:pStyle w:val="Bibliography"/>
        <w:jc w:val="center"/>
      </w:pPr>
      <w:r>
        <w:rPr>
          <w:noProof/>
        </w:rPr>
        <w:drawing>
          <wp:inline distT="0" distB="0" distL="0" distR="0" wp14:anchorId="546ED8D3" wp14:editId="26F1B981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E183" w14:textId="7FB54CF8" w:rsidR="00C742DF" w:rsidRDefault="00C742DF" w:rsidP="00B14139">
      <w:pPr>
        <w:ind w:firstLine="0"/>
      </w:pPr>
    </w:p>
    <w:p w14:paraId="5DF99FDF" w14:textId="77777777" w:rsidR="00C742DF" w:rsidRPr="00C742DF" w:rsidRDefault="00C742DF" w:rsidP="00A229C7">
      <w:pPr>
        <w:pStyle w:val="TableFigure"/>
      </w:pPr>
    </w:p>
    <w:p w14:paraId="109CC388" w14:textId="77777777" w:rsidR="00C742DF" w:rsidRDefault="00C742DF">
      <w:pPr>
        <w:rPr>
          <w:b/>
          <w:bCs/>
          <w:lang w:val="en-IE"/>
        </w:rPr>
      </w:pPr>
      <w:r>
        <w:rPr>
          <w:b/>
          <w:bCs/>
        </w:rPr>
        <w:br w:type="page"/>
      </w:r>
    </w:p>
    <w:p w14:paraId="3BBD809A" w14:textId="01375F3C" w:rsidR="00A229C7" w:rsidRDefault="002135C4" w:rsidP="00A229C7">
      <w:pPr>
        <w:pStyle w:val="TableFigure"/>
      </w:pPr>
      <w:r w:rsidRPr="002135C4">
        <w:rPr>
          <w:b/>
          <w:bCs/>
        </w:rPr>
        <w:lastRenderedPageBreak/>
        <w:t xml:space="preserve">Figure </w:t>
      </w:r>
      <w:r w:rsidR="008024F1">
        <w:rPr>
          <w:b/>
          <w:bCs/>
        </w:rPr>
        <w:t>2</w:t>
      </w:r>
      <w:r w:rsidRPr="002135C4">
        <w:rPr>
          <w:b/>
          <w:bCs/>
        </w:rPr>
        <w:t>S.</w:t>
      </w:r>
      <w:r>
        <w:t xml:space="preserve"> </w:t>
      </w:r>
      <w:r w:rsidR="008A3CEF">
        <w:t xml:space="preserve">Caterpillar plot of </w:t>
      </w:r>
      <w:r w:rsidR="00380A00">
        <w:t xml:space="preserve">IAT </w:t>
      </w:r>
      <w:r w:rsidR="008A3CEF" w:rsidRPr="00316973">
        <w:rPr>
          <w:i/>
          <w:iCs/>
        </w:rPr>
        <w:t>D</w:t>
      </w:r>
      <w:r w:rsidR="008A3CEF">
        <w:t xml:space="preserve"> scores and 95% Confidence Intervals for each domain</w:t>
      </w:r>
    </w:p>
    <w:p w14:paraId="1F8FEF6F" w14:textId="4E6E9D98" w:rsidR="000B40F9" w:rsidRDefault="005446E1" w:rsidP="00A229C7">
      <w:pPr>
        <w:pStyle w:val="TableFigure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4A0C230" wp14:editId="7686272E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56AF" w14:textId="77777777" w:rsidR="00A229C7" w:rsidRDefault="00A229C7">
      <w:pPr>
        <w:rPr>
          <w:b/>
        </w:rPr>
      </w:pPr>
      <w:r>
        <w:rPr>
          <w:b/>
        </w:rPr>
        <w:br w:type="page"/>
      </w:r>
    </w:p>
    <w:p w14:paraId="4C22E6DA" w14:textId="5DCD5647" w:rsidR="000B40F9" w:rsidRDefault="00893F81" w:rsidP="00893F81">
      <w:pPr>
        <w:pStyle w:val="TableFigure"/>
      </w:pPr>
      <w:r w:rsidRPr="007446E9">
        <w:rPr>
          <w:b/>
          <w:lang w:val="en-US"/>
        </w:rPr>
        <w:lastRenderedPageBreak/>
        <w:t xml:space="preserve">Figure </w:t>
      </w:r>
      <w:r w:rsidR="008024F1">
        <w:rPr>
          <w:b/>
          <w:lang w:val="en-US"/>
        </w:rPr>
        <w:t>3</w:t>
      </w:r>
      <w:r>
        <w:rPr>
          <w:b/>
          <w:lang w:val="en-US"/>
        </w:rPr>
        <w:t>S</w:t>
      </w:r>
      <w:r w:rsidRPr="007446E9">
        <w:rPr>
          <w:b/>
          <w:lang w:val="en-US"/>
        </w:rPr>
        <w:t>.</w:t>
      </w:r>
      <w:r w:rsidRPr="007446E9">
        <w:rPr>
          <w:lang w:val="en-US"/>
        </w:rPr>
        <w:t xml:space="preserve"> </w:t>
      </w:r>
      <w:r>
        <w:t xml:space="preserve">Highest probability (MAP) </w:t>
      </w:r>
      <w:r w:rsidR="002C40C9">
        <w:t xml:space="preserve">IAT </w:t>
      </w:r>
      <w:r w:rsidRPr="00213295">
        <w:rPr>
          <w:i/>
          <w:iCs/>
        </w:rPr>
        <w:t>D</w:t>
      </w:r>
      <w:r>
        <w:t xml:space="preserve"> score 95% Confidence Interval calculated for each domain</w:t>
      </w:r>
    </w:p>
    <w:p w14:paraId="643BF2E7" w14:textId="58F20D39" w:rsidR="000B40F9" w:rsidRDefault="000B40F9" w:rsidP="00632941">
      <w:pPr>
        <w:pStyle w:val="TableFigure"/>
        <w:jc w:val="center"/>
      </w:pPr>
      <w:r>
        <w:rPr>
          <w:noProof/>
        </w:rPr>
        <w:drawing>
          <wp:inline distT="0" distB="0" distL="0" distR="0" wp14:anchorId="6A22DBB6" wp14:editId="38636A4E">
            <wp:extent cx="3789485" cy="757896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782" cy="760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7F84" w14:textId="5ADA8607" w:rsidR="00B73CBE" w:rsidRDefault="00B73CBE" w:rsidP="00B73CBE">
      <w:pPr>
        <w:pStyle w:val="TableFigure"/>
        <w:rPr>
          <w:lang w:val="en-US"/>
        </w:rPr>
      </w:pPr>
      <w:r w:rsidRPr="007446E9">
        <w:rPr>
          <w:b/>
          <w:lang w:val="en-US"/>
        </w:rPr>
        <w:lastRenderedPageBreak/>
        <w:t xml:space="preserve">Figure </w:t>
      </w:r>
      <w:r w:rsidR="008024F1">
        <w:rPr>
          <w:b/>
          <w:lang w:val="en-US"/>
        </w:rPr>
        <w:t>4</w:t>
      </w:r>
      <w:r>
        <w:rPr>
          <w:b/>
          <w:lang w:val="en-US"/>
        </w:rPr>
        <w:t>S</w:t>
      </w:r>
      <w:r w:rsidRPr="007446E9">
        <w:rPr>
          <w:b/>
          <w:lang w:val="en-US"/>
        </w:rPr>
        <w:t>.</w:t>
      </w:r>
      <w:r w:rsidRPr="007446E9">
        <w:rPr>
          <w:lang w:val="en-US"/>
        </w:rPr>
        <w:t xml:space="preserve"> </w:t>
      </w:r>
      <w:r>
        <w:rPr>
          <w:lang w:val="en-US"/>
        </w:rPr>
        <w:t xml:space="preserve">Proportion of </w:t>
      </w:r>
      <w:r w:rsidR="00CE519C">
        <w:rPr>
          <w:lang w:val="en-US"/>
        </w:rPr>
        <w:t>IAT</w:t>
      </w:r>
      <w:r>
        <w:rPr>
          <w:lang w:val="en-US"/>
        </w:rPr>
        <w:t xml:space="preserve"> </w:t>
      </w:r>
      <w:r w:rsidRPr="0009728E">
        <w:rPr>
          <w:i/>
          <w:iCs/>
          <w:lang w:val="en-US"/>
        </w:rPr>
        <w:t>D</w:t>
      </w:r>
      <w:r>
        <w:rPr>
          <w:lang w:val="en-US"/>
        </w:rPr>
        <w:t xml:space="preserve"> scores that exclude the zero point within each domain </w:t>
      </w:r>
    </w:p>
    <w:p w14:paraId="148A6D44" w14:textId="77777777" w:rsidR="00CE519C" w:rsidRDefault="00CE519C" w:rsidP="00B73CBE">
      <w:pPr>
        <w:pStyle w:val="TableFigure"/>
        <w:rPr>
          <w:lang w:val="en-US"/>
        </w:rPr>
      </w:pPr>
    </w:p>
    <w:p w14:paraId="58F22A35" w14:textId="6FCC2A85" w:rsidR="000B40F9" w:rsidRDefault="003F7002" w:rsidP="003F7002">
      <w:pPr>
        <w:pStyle w:val="TableFigure"/>
        <w:jc w:val="center"/>
      </w:pPr>
      <w:r>
        <w:rPr>
          <w:noProof/>
        </w:rPr>
        <w:drawing>
          <wp:inline distT="0" distB="0" distL="0" distR="0" wp14:anchorId="06882176" wp14:editId="768A03DB">
            <wp:extent cx="3278107" cy="76493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0491" cy="76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2523" w14:textId="382F52F9" w:rsidR="00974EA1" w:rsidRDefault="00974EA1" w:rsidP="00974EA1">
      <w:pPr>
        <w:pStyle w:val="TableFigure"/>
      </w:pPr>
      <w:r>
        <w:rPr>
          <w:b/>
          <w:bCs/>
        </w:rPr>
        <w:lastRenderedPageBreak/>
        <w:t xml:space="preserve">Figure </w:t>
      </w:r>
      <w:r w:rsidR="003C175B">
        <w:rPr>
          <w:b/>
          <w:bCs/>
        </w:rPr>
        <w:t>5</w:t>
      </w:r>
      <w:r>
        <w:rPr>
          <w:b/>
          <w:bCs/>
        </w:rPr>
        <w:t>S</w:t>
      </w:r>
      <w:r>
        <w:rPr>
          <w:b/>
          <w:bCs/>
        </w:rPr>
        <w:t xml:space="preserve">. </w:t>
      </w:r>
      <w:r>
        <w:t xml:space="preserve">Proportion of </w:t>
      </w:r>
      <w:r>
        <w:t>IAT</w:t>
      </w:r>
      <w:r>
        <w:t xml:space="preserve"> </w:t>
      </w:r>
      <w:r w:rsidRPr="0009728E">
        <w:rPr>
          <w:i/>
          <w:iCs/>
        </w:rPr>
        <w:t>D</w:t>
      </w:r>
      <w:r>
        <w:t xml:space="preserve"> scores that can be discriminated from one another (i.e., lie outside of the 95% Discrimination Interval) </w:t>
      </w:r>
      <w:r w:rsidR="007E7965">
        <w:t>within each domain</w:t>
      </w:r>
    </w:p>
    <w:p w14:paraId="0A8EEA69" w14:textId="27C36A5B" w:rsidR="00C76A01" w:rsidRDefault="00C76A01" w:rsidP="00974EA1">
      <w:pPr>
        <w:pStyle w:val="TableFigure"/>
      </w:pPr>
    </w:p>
    <w:p w14:paraId="22096FCA" w14:textId="77777777" w:rsidR="00C76A01" w:rsidRDefault="00C76A01">
      <w:pPr>
        <w:rPr>
          <w:b/>
          <w:bCs/>
          <w:lang w:val="en-IE"/>
        </w:rPr>
      </w:pPr>
      <w:r>
        <w:rPr>
          <w:b/>
          <w:bCs/>
        </w:rPr>
        <w:br w:type="page"/>
      </w:r>
    </w:p>
    <w:p w14:paraId="711E0651" w14:textId="613EEBAE" w:rsidR="00C76A01" w:rsidRPr="00D04654" w:rsidRDefault="00C76A01" w:rsidP="00C76A01">
      <w:pPr>
        <w:pStyle w:val="TableFigure"/>
      </w:pPr>
      <w:r>
        <w:rPr>
          <w:b/>
          <w:bCs/>
        </w:rPr>
        <w:lastRenderedPageBreak/>
        <w:t xml:space="preserve">Figure </w:t>
      </w:r>
      <w:r>
        <w:rPr>
          <w:b/>
          <w:bCs/>
        </w:rPr>
        <w:t>6</w:t>
      </w:r>
      <w:r>
        <w:rPr>
          <w:b/>
          <w:bCs/>
        </w:rPr>
        <w:t xml:space="preserve">S. </w:t>
      </w:r>
      <w:r>
        <w:t xml:space="preserve">Proportion of IAT </w:t>
      </w:r>
      <w:r w:rsidRPr="0009728E">
        <w:rPr>
          <w:i/>
          <w:iCs/>
        </w:rPr>
        <w:t>D</w:t>
      </w:r>
      <w:r>
        <w:t xml:space="preserve"> scores that can be discriminated from one another (i.e., lie outside of the 95% Discrimination Interval) within each domain</w:t>
      </w:r>
    </w:p>
    <w:p w14:paraId="0ED3DEFB" w14:textId="77777777" w:rsidR="00C76A01" w:rsidRPr="00D04654" w:rsidRDefault="00C76A01" w:rsidP="00974EA1">
      <w:pPr>
        <w:pStyle w:val="TableFigure"/>
      </w:pPr>
    </w:p>
    <w:p w14:paraId="3EF47572" w14:textId="77777777" w:rsidR="00893F81" w:rsidRPr="00893F81" w:rsidRDefault="00893F81" w:rsidP="003F7002">
      <w:pPr>
        <w:ind w:firstLine="0"/>
      </w:pPr>
    </w:p>
    <w:sectPr w:rsidR="00893F81" w:rsidRPr="00893F81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D0BDA" w14:textId="77777777" w:rsidR="00E94FDA" w:rsidRDefault="00E94FDA">
      <w:pPr>
        <w:spacing w:line="240" w:lineRule="auto"/>
      </w:pPr>
      <w:r>
        <w:separator/>
      </w:r>
    </w:p>
  </w:endnote>
  <w:endnote w:type="continuationSeparator" w:id="0">
    <w:p w14:paraId="3F521EF1" w14:textId="77777777" w:rsidR="00E94FDA" w:rsidRDefault="00E94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83E4E" w14:textId="77777777" w:rsidR="00E94FDA" w:rsidRDefault="00E94FDA">
      <w:pPr>
        <w:spacing w:line="240" w:lineRule="auto"/>
      </w:pPr>
      <w:r>
        <w:separator/>
      </w:r>
    </w:p>
  </w:footnote>
  <w:footnote w:type="continuationSeparator" w:id="0">
    <w:p w14:paraId="4A0D22C0" w14:textId="77777777" w:rsidR="00E94FDA" w:rsidRDefault="00E94F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DD9A" w14:textId="6270B17D" w:rsidR="00F94ADD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 w:rsidR="00F94ADD">
          <w:rPr>
            <w:rStyle w:val="Strong"/>
          </w:rPr>
          <w:t>Confidence intervals for IRAP D scores</w:t>
        </w:r>
        <w:r w:rsidR="00213295">
          <w:rPr>
            <w:rStyle w:val="Strong"/>
          </w:rPr>
          <w:t xml:space="preserve"> - supplementary</w:t>
        </w:r>
      </w:sdtContent>
    </w:sdt>
    <w:r w:rsidR="00F94ADD">
      <w:rPr>
        <w:rStyle w:val="Strong"/>
      </w:rPr>
      <w:ptab w:relativeTo="margin" w:alignment="right" w:leader="none"/>
    </w:r>
    <w:r w:rsidR="00F94ADD">
      <w:rPr>
        <w:rStyle w:val="Strong"/>
      </w:rPr>
      <w:fldChar w:fldCharType="begin"/>
    </w:r>
    <w:r w:rsidR="00F94ADD">
      <w:rPr>
        <w:rStyle w:val="Strong"/>
      </w:rPr>
      <w:instrText xml:space="preserve"> PAGE   \* MERGEFORMAT </w:instrText>
    </w:r>
    <w:r w:rsidR="00F94ADD">
      <w:rPr>
        <w:rStyle w:val="Strong"/>
      </w:rPr>
      <w:fldChar w:fldCharType="separate"/>
    </w:r>
    <w:r w:rsidR="00F94ADD">
      <w:rPr>
        <w:rStyle w:val="Strong"/>
        <w:noProof/>
      </w:rPr>
      <w:t>26</w:t>
    </w:r>
    <w:r w:rsidR="00F94ADD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33CD7" w14:textId="432C55A1" w:rsidR="00F94ADD" w:rsidRDefault="00F94ADD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 w:rsidR="00213295">
          <w:rPr>
            <w:rStyle w:val="Strong"/>
          </w:rPr>
          <w:t>Confidence intervals for IRAP D scores - supplementary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94706543">
    <w:abstractNumId w:val="9"/>
  </w:num>
  <w:num w:numId="2" w16cid:durableId="1497647519">
    <w:abstractNumId w:val="7"/>
  </w:num>
  <w:num w:numId="3" w16cid:durableId="1210802903">
    <w:abstractNumId w:val="6"/>
  </w:num>
  <w:num w:numId="4" w16cid:durableId="860970317">
    <w:abstractNumId w:val="5"/>
  </w:num>
  <w:num w:numId="5" w16cid:durableId="68697513">
    <w:abstractNumId w:val="4"/>
  </w:num>
  <w:num w:numId="6" w16cid:durableId="1389306701">
    <w:abstractNumId w:val="8"/>
  </w:num>
  <w:num w:numId="7" w16cid:durableId="828137793">
    <w:abstractNumId w:val="3"/>
  </w:num>
  <w:num w:numId="8" w16cid:durableId="398676172">
    <w:abstractNumId w:val="2"/>
  </w:num>
  <w:num w:numId="9" w16cid:durableId="954481857">
    <w:abstractNumId w:val="1"/>
  </w:num>
  <w:num w:numId="10" w16cid:durableId="487328368">
    <w:abstractNumId w:val="0"/>
  </w:num>
  <w:num w:numId="11" w16cid:durableId="203457140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EB9"/>
    <w:rsid w:val="000019AA"/>
    <w:rsid w:val="00001B0F"/>
    <w:rsid w:val="00002318"/>
    <w:rsid w:val="00002AB4"/>
    <w:rsid w:val="0000303E"/>
    <w:rsid w:val="000032C8"/>
    <w:rsid w:val="0000505E"/>
    <w:rsid w:val="0001000E"/>
    <w:rsid w:val="00013419"/>
    <w:rsid w:val="00014218"/>
    <w:rsid w:val="00014A02"/>
    <w:rsid w:val="00015268"/>
    <w:rsid w:val="00017974"/>
    <w:rsid w:val="000202D0"/>
    <w:rsid w:val="00020F95"/>
    <w:rsid w:val="00022908"/>
    <w:rsid w:val="00023216"/>
    <w:rsid w:val="00025EFF"/>
    <w:rsid w:val="00031BB8"/>
    <w:rsid w:val="00035451"/>
    <w:rsid w:val="000362BA"/>
    <w:rsid w:val="000402AA"/>
    <w:rsid w:val="00040C72"/>
    <w:rsid w:val="0004274E"/>
    <w:rsid w:val="00044447"/>
    <w:rsid w:val="000456A6"/>
    <w:rsid w:val="00046A4A"/>
    <w:rsid w:val="0005157A"/>
    <w:rsid w:val="00054301"/>
    <w:rsid w:val="00055D50"/>
    <w:rsid w:val="00055F7C"/>
    <w:rsid w:val="0005603F"/>
    <w:rsid w:val="00061A6B"/>
    <w:rsid w:val="00063948"/>
    <w:rsid w:val="00064281"/>
    <w:rsid w:val="00065655"/>
    <w:rsid w:val="000667E9"/>
    <w:rsid w:val="000704C7"/>
    <w:rsid w:val="0007381E"/>
    <w:rsid w:val="00075C33"/>
    <w:rsid w:val="00077350"/>
    <w:rsid w:val="000800EF"/>
    <w:rsid w:val="00083A87"/>
    <w:rsid w:val="00084D5D"/>
    <w:rsid w:val="00087606"/>
    <w:rsid w:val="00091214"/>
    <w:rsid w:val="00095EAB"/>
    <w:rsid w:val="00096216"/>
    <w:rsid w:val="0009728E"/>
    <w:rsid w:val="00097DA0"/>
    <w:rsid w:val="000A29CC"/>
    <w:rsid w:val="000A4CF6"/>
    <w:rsid w:val="000A57E6"/>
    <w:rsid w:val="000A73A9"/>
    <w:rsid w:val="000B24FF"/>
    <w:rsid w:val="000B2B81"/>
    <w:rsid w:val="000B31B4"/>
    <w:rsid w:val="000B32F8"/>
    <w:rsid w:val="000B40F9"/>
    <w:rsid w:val="000B5863"/>
    <w:rsid w:val="000B797D"/>
    <w:rsid w:val="000C2281"/>
    <w:rsid w:val="000C3871"/>
    <w:rsid w:val="000C50B8"/>
    <w:rsid w:val="000C5D1B"/>
    <w:rsid w:val="000D1C63"/>
    <w:rsid w:val="000D2B47"/>
    <w:rsid w:val="000D564B"/>
    <w:rsid w:val="000D6CD8"/>
    <w:rsid w:val="000D7136"/>
    <w:rsid w:val="000D7138"/>
    <w:rsid w:val="000E1D0B"/>
    <w:rsid w:val="000E1D83"/>
    <w:rsid w:val="000E2B46"/>
    <w:rsid w:val="000E4B5A"/>
    <w:rsid w:val="000E6C57"/>
    <w:rsid w:val="000E6F17"/>
    <w:rsid w:val="000E72A9"/>
    <w:rsid w:val="000E750B"/>
    <w:rsid w:val="000E79D1"/>
    <w:rsid w:val="000F0DD0"/>
    <w:rsid w:val="000F1EC8"/>
    <w:rsid w:val="000F1F7F"/>
    <w:rsid w:val="000F237C"/>
    <w:rsid w:val="000F34F3"/>
    <w:rsid w:val="001031DC"/>
    <w:rsid w:val="00104062"/>
    <w:rsid w:val="00104223"/>
    <w:rsid w:val="00110D6A"/>
    <w:rsid w:val="00113387"/>
    <w:rsid w:val="001140B9"/>
    <w:rsid w:val="001208C2"/>
    <w:rsid w:val="00121914"/>
    <w:rsid w:val="00124B01"/>
    <w:rsid w:val="001253D7"/>
    <w:rsid w:val="001341A3"/>
    <w:rsid w:val="00134742"/>
    <w:rsid w:val="00134A0B"/>
    <w:rsid w:val="00134E57"/>
    <w:rsid w:val="00136A12"/>
    <w:rsid w:val="00137783"/>
    <w:rsid w:val="0013795D"/>
    <w:rsid w:val="00137A10"/>
    <w:rsid w:val="00137F70"/>
    <w:rsid w:val="00142425"/>
    <w:rsid w:val="00143ADA"/>
    <w:rsid w:val="0014481A"/>
    <w:rsid w:val="0014528B"/>
    <w:rsid w:val="00146AC6"/>
    <w:rsid w:val="00146EAD"/>
    <w:rsid w:val="00147AFD"/>
    <w:rsid w:val="00147E28"/>
    <w:rsid w:val="00147FCF"/>
    <w:rsid w:val="00152BC1"/>
    <w:rsid w:val="001565BB"/>
    <w:rsid w:val="00157694"/>
    <w:rsid w:val="0016100B"/>
    <w:rsid w:val="001616C8"/>
    <w:rsid w:val="00161714"/>
    <w:rsid w:val="00162507"/>
    <w:rsid w:val="00163676"/>
    <w:rsid w:val="001644C7"/>
    <w:rsid w:val="001652BB"/>
    <w:rsid w:val="00165502"/>
    <w:rsid w:val="00165609"/>
    <w:rsid w:val="00165F16"/>
    <w:rsid w:val="001666E1"/>
    <w:rsid w:val="00172A26"/>
    <w:rsid w:val="00176C64"/>
    <w:rsid w:val="00183BED"/>
    <w:rsid w:val="001844A2"/>
    <w:rsid w:val="00184BF1"/>
    <w:rsid w:val="00185778"/>
    <w:rsid w:val="001865F2"/>
    <w:rsid w:val="00190183"/>
    <w:rsid w:val="0019308B"/>
    <w:rsid w:val="001939A0"/>
    <w:rsid w:val="001959A0"/>
    <w:rsid w:val="001969ED"/>
    <w:rsid w:val="00197696"/>
    <w:rsid w:val="001A56BA"/>
    <w:rsid w:val="001A5FA7"/>
    <w:rsid w:val="001A7282"/>
    <w:rsid w:val="001B2EDB"/>
    <w:rsid w:val="001B3474"/>
    <w:rsid w:val="001B5ACE"/>
    <w:rsid w:val="001C17BF"/>
    <w:rsid w:val="001C34C0"/>
    <w:rsid w:val="001C3876"/>
    <w:rsid w:val="001C44EA"/>
    <w:rsid w:val="001C7199"/>
    <w:rsid w:val="001D3E7A"/>
    <w:rsid w:val="001D6A3B"/>
    <w:rsid w:val="001D6D5E"/>
    <w:rsid w:val="001E37CE"/>
    <w:rsid w:val="001E39A8"/>
    <w:rsid w:val="001E498A"/>
    <w:rsid w:val="001F2C58"/>
    <w:rsid w:val="001F34C8"/>
    <w:rsid w:val="001F395C"/>
    <w:rsid w:val="001F3ACE"/>
    <w:rsid w:val="001F3F60"/>
    <w:rsid w:val="001F55A6"/>
    <w:rsid w:val="001F5BEB"/>
    <w:rsid w:val="001F649A"/>
    <w:rsid w:val="001F65ED"/>
    <w:rsid w:val="001F665F"/>
    <w:rsid w:val="001F7797"/>
    <w:rsid w:val="002010B3"/>
    <w:rsid w:val="00203258"/>
    <w:rsid w:val="00203380"/>
    <w:rsid w:val="00203AE4"/>
    <w:rsid w:val="002071A6"/>
    <w:rsid w:val="00207E09"/>
    <w:rsid w:val="00210977"/>
    <w:rsid w:val="00210FA4"/>
    <w:rsid w:val="00211A11"/>
    <w:rsid w:val="002121B6"/>
    <w:rsid w:val="00213295"/>
    <w:rsid w:val="002135C4"/>
    <w:rsid w:val="00214EE4"/>
    <w:rsid w:val="0021741E"/>
    <w:rsid w:val="00222333"/>
    <w:rsid w:val="00225244"/>
    <w:rsid w:val="0022636A"/>
    <w:rsid w:val="0023164D"/>
    <w:rsid w:val="00233B97"/>
    <w:rsid w:val="002357D3"/>
    <w:rsid w:val="002359A4"/>
    <w:rsid w:val="00236D80"/>
    <w:rsid w:val="002411CB"/>
    <w:rsid w:val="00241597"/>
    <w:rsid w:val="00241B17"/>
    <w:rsid w:val="00242304"/>
    <w:rsid w:val="00242772"/>
    <w:rsid w:val="00242D29"/>
    <w:rsid w:val="002437E0"/>
    <w:rsid w:val="00245F9C"/>
    <w:rsid w:val="002468C8"/>
    <w:rsid w:val="00250801"/>
    <w:rsid w:val="00251880"/>
    <w:rsid w:val="002525FD"/>
    <w:rsid w:val="0025516D"/>
    <w:rsid w:val="00256B9F"/>
    <w:rsid w:val="0025727C"/>
    <w:rsid w:val="00260B0D"/>
    <w:rsid w:val="00261734"/>
    <w:rsid w:val="00261CAC"/>
    <w:rsid w:val="00262081"/>
    <w:rsid w:val="00262AB1"/>
    <w:rsid w:val="0026448A"/>
    <w:rsid w:val="00264F3A"/>
    <w:rsid w:val="0026746C"/>
    <w:rsid w:val="00271166"/>
    <w:rsid w:val="00272053"/>
    <w:rsid w:val="002737C4"/>
    <w:rsid w:val="00273BA7"/>
    <w:rsid w:val="00273D71"/>
    <w:rsid w:val="00273E59"/>
    <w:rsid w:val="002747A2"/>
    <w:rsid w:val="00274E0C"/>
    <w:rsid w:val="00275274"/>
    <w:rsid w:val="002767E0"/>
    <w:rsid w:val="00276C6E"/>
    <w:rsid w:val="0028108A"/>
    <w:rsid w:val="0028122E"/>
    <w:rsid w:val="00281319"/>
    <w:rsid w:val="00283DA1"/>
    <w:rsid w:val="0028444D"/>
    <w:rsid w:val="00285726"/>
    <w:rsid w:val="002903C8"/>
    <w:rsid w:val="00290B73"/>
    <w:rsid w:val="00291858"/>
    <w:rsid w:val="00291CAF"/>
    <w:rsid w:val="0029310E"/>
    <w:rsid w:val="00294DBB"/>
    <w:rsid w:val="00295676"/>
    <w:rsid w:val="00295A3E"/>
    <w:rsid w:val="002971FC"/>
    <w:rsid w:val="00297E66"/>
    <w:rsid w:val="002A1B60"/>
    <w:rsid w:val="002A3868"/>
    <w:rsid w:val="002A4B2F"/>
    <w:rsid w:val="002A588D"/>
    <w:rsid w:val="002A5BD2"/>
    <w:rsid w:val="002A6726"/>
    <w:rsid w:val="002B0463"/>
    <w:rsid w:val="002B0A7E"/>
    <w:rsid w:val="002B0B9F"/>
    <w:rsid w:val="002B2A33"/>
    <w:rsid w:val="002B38A1"/>
    <w:rsid w:val="002B5017"/>
    <w:rsid w:val="002C0162"/>
    <w:rsid w:val="002C1A9B"/>
    <w:rsid w:val="002C3F6C"/>
    <w:rsid w:val="002C40C9"/>
    <w:rsid w:val="002D0C3A"/>
    <w:rsid w:val="002D0E07"/>
    <w:rsid w:val="002D5108"/>
    <w:rsid w:val="002E1D26"/>
    <w:rsid w:val="002E4139"/>
    <w:rsid w:val="002E5492"/>
    <w:rsid w:val="002E6115"/>
    <w:rsid w:val="002E679C"/>
    <w:rsid w:val="002F0266"/>
    <w:rsid w:val="002F0A4F"/>
    <w:rsid w:val="002F36D0"/>
    <w:rsid w:val="002F68F1"/>
    <w:rsid w:val="002F706C"/>
    <w:rsid w:val="002F7CF6"/>
    <w:rsid w:val="003004A8"/>
    <w:rsid w:val="003023E9"/>
    <w:rsid w:val="00303078"/>
    <w:rsid w:val="0030678A"/>
    <w:rsid w:val="0030690E"/>
    <w:rsid w:val="003079B0"/>
    <w:rsid w:val="003108B7"/>
    <w:rsid w:val="003119CC"/>
    <w:rsid w:val="00311D6D"/>
    <w:rsid w:val="003137F2"/>
    <w:rsid w:val="003147E5"/>
    <w:rsid w:val="00316642"/>
    <w:rsid w:val="003175DC"/>
    <w:rsid w:val="00322403"/>
    <w:rsid w:val="00322A60"/>
    <w:rsid w:val="0032517D"/>
    <w:rsid w:val="003258B1"/>
    <w:rsid w:val="00325D22"/>
    <w:rsid w:val="003304DA"/>
    <w:rsid w:val="00333A4A"/>
    <w:rsid w:val="00336AC7"/>
    <w:rsid w:val="0033791E"/>
    <w:rsid w:val="00341517"/>
    <w:rsid w:val="00342B66"/>
    <w:rsid w:val="00343705"/>
    <w:rsid w:val="00345A4C"/>
    <w:rsid w:val="00345E10"/>
    <w:rsid w:val="00346DB7"/>
    <w:rsid w:val="00350CAB"/>
    <w:rsid w:val="0035152F"/>
    <w:rsid w:val="0035163B"/>
    <w:rsid w:val="0036442C"/>
    <w:rsid w:val="003678E4"/>
    <w:rsid w:val="00370D0B"/>
    <w:rsid w:val="00372F96"/>
    <w:rsid w:val="00373AAD"/>
    <w:rsid w:val="00373D03"/>
    <w:rsid w:val="00375D25"/>
    <w:rsid w:val="00377282"/>
    <w:rsid w:val="0038046E"/>
    <w:rsid w:val="00380A00"/>
    <w:rsid w:val="00385DD4"/>
    <w:rsid w:val="003876F7"/>
    <w:rsid w:val="00387A04"/>
    <w:rsid w:val="00387B3F"/>
    <w:rsid w:val="0039229F"/>
    <w:rsid w:val="003943BB"/>
    <w:rsid w:val="00394CFD"/>
    <w:rsid w:val="0039578A"/>
    <w:rsid w:val="003963AD"/>
    <w:rsid w:val="0039652D"/>
    <w:rsid w:val="00397A38"/>
    <w:rsid w:val="003A093F"/>
    <w:rsid w:val="003A160E"/>
    <w:rsid w:val="003A1D00"/>
    <w:rsid w:val="003A20D5"/>
    <w:rsid w:val="003A6054"/>
    <w:rsid w:val="003A7F3F"/>
    <w:rsid w:val="003B10DC"/>
    <w:rsid w:val="003B16FC"/>
    <w:rsid w:val="003B2C71"/>
    <w:rsid w:val="003B3D03"/>
    <w:rsid w:val="003B4EC7"/>
    <w:rsid w:val="003B53FF"/>
    <w:rsid w:val="003B6E72"/>
    <w:rsid w:val="003C01EA"/>
    <w:rsid w:val="003C0DE5"/>
    <w:rsid w:val="003C175B"/>
    <w:rsid w:val="003C1C21"/>
    <w:rsid w:val="003C23F2"/>
    <w:rsid w:val="003C3A90"/>
    <w:rsid w:val="003C53B5"/>
    <w:rsid w:val="003C5557"/>
    <w:rsid w:val="003C710E"/>
    <w:rsid w:val="003D1003"/>
    <w:rsid w:val="003D1C3C"/>
    <w:rsid w:val="003D298B"/>
    <w:rsid w:val="003D35A5"/>
    <w:rsid w:val="003D4579"/>
    <w:rsid w:val="003D57B1"/>
    <w:rsid w:val="003D6544"/>
    <w:rsid w:val="003D67E1"/>
    <w:rsid w:val="003E1233"/>
    <w:rsid w:val="003E1A44"/>
    <w:rsid w:val="003E1E11"/>
    <w:rsid w:val="003E3CDF"/>
    <w:rsid w:val="003E3D4C"/>
    <w:rsid w:val="003E6AD0"/>
    <w:rsid w:val="003F0065"/>
    <w:rsid w:val="003F1FEB"/>
    <w:rsid w:val="003F489C"/>
    <w:rsid w:val="003F4945"/>
    <w:rsid w:val="003F5FFA"/>
    <w:rsid w:val="003F6945"/>
    <w:rsid w:val="003F7002"/>
    <w:rsid w:val="003F7418"/>
    <w:rsid w:val="0040064F"/>
    <w:rsid w:val="004009CC"/>
    <w:rsid w:val="00403BFF"/>
    <w:rsid w:val="00405A57"/>
    <w:rsid w:val="00406E31"/>
    <w:rsid w:val="00407449"/>
    <w:rsid w:val="004130DD"/>
    <w:rsid w:val="00413972"/>
    <w:rsid w:val="0041680B"/>
    <w:rsid w:val="00421BF6"/>
    <w:rsid w:val="00422191"/>
    <w:rsid w:val="00423C74"/>
    <w:rsid w:val="00424241"/>
    <w:rsid w:val="0042549A"/>
    <w:rsid w:val="00426E5C"/>
    <w:rsid w:val="004273C5"/>
    <w:rsid w:val="00430F01"/>
    <w:rsid w:val="004316D7"/>
    <w:rsid w:val="00432D1B"/>
    <w:rsid w:val="00432D90"/>
    <w:rsid w:val="00433336"/>
    <w:rsid w:val="00433AF6"/>
    <w:rsid w:val="00437B89"/>
    <w:rsid w:val="0044065E"/>
    <w:rsid w:val="004408F8"/>
    <w:rsid w:val="00441AE6"/>
    <w:rsid w:val="00442E5C"/>
    <w:rsid w:val="00443A09"/>
    <w:rsid w:val="00443F56"/>
    <w:rsid w:val="004453DF"/>
    <w:rsid w:val="00446982"/>
    <w:rsid w:val="00447681"/>
    <w:rsid w:val="00453E23"/>
    <w:rsid w:val="00455716"/>
    <w:rsid w:val="004559D9"/>
    <w:rsid w:val="00455CD9"/>
    <w:rsid w:val="00456BAB"/>
    <w:rsid w:val="00456EC1"/>
    <w:rsid w:val="00460584"/>
    <w:rsid w:val="004609BA"/>
    <w:rsid w:val="00461000"/>
    <w:rsid w:val="004611C9"/>
    <w:rsid w:val="004627C0"/>
    <w:rsid w:val="0046417B"/>
    <w:rsid w:val="004651CF"/>
    <w:rsid w:val="004654BD"/>
    <w:rsid w:val="00465D8D"/>
    <w:rsid w:val="0046726C"/>
    <w:rsid w:val="00471803"/>
    <w:rsid w:val="00473F8E"/>
    <w:rsid w:val="004755B2"/>
    <w:rsid w:val="00476490"/>
    <w:rsid w:val="00480ED5"/>
    <w:rsid w:val="00480EFF"/>
    <w:rsid w:val="00484767"/>
    <w:rsid w:val="00487A82"/>
    <w:rsid w:val="00487BC7"/>
    <w:rsid w:val="004900DF"/>
    <w:rsid w:val="004902BD"/>
    <w:rsid w:val="00491E20"/>
    <w:rsid w:val="00491E8F"/>
    <w:rsid w:val="00492AAB"/>
    <w:rsid w:val="00494B03"/>
    <w:rsid w:val="00496E0F"/>
    <w:rsid w:val="004A00C9"/>
    <w:rsid w:val="004A0CFE"/>
    <w:rsid w:val="004A1845"/>
    <w:rsid w:val="004A2906"/>
    <w:rsid w:val="004A4606"/>
    <w:rsid w:val="004A4DC3"/>
    <w:rsid w:val="004A73E2"/>
    <w:rsid w:val="004B0C91"/>
    <w:rsid w:val="004B113C"/>
    <w:rsid w:val="004B3474"/>
    <w:rsid w:val="004B3BEB"/>
    <w:rsid w:val="004B4057"/>
    <w:rsid w:val="004B7FC2"/>
    <w:rsid w:val="004C0348"/>
    <w:rsid w:val="004C0D2F"/>
    <w:rsid w:val="004C0F1A"/>
    <w:rsid w:val="004C4BC3"/>
    <w:rsid w:val="004C5A80"/>
    <w:rsid w:val="004C5E61"/>
    <w:rsid w:val="004C5E64"/>
    <w:rsid w:val="004C6466"/>
    <w:rsid w:val="004C770A"/>
    <w:rsid w:val="004D09D7"/>
    <w:rsid w:val="004D2553"/>
    <w:rsid w:val="004D3321"/>
    <w:rsid w:val="004D44D8"/>
    <w:rsid w:val="004D475D"/>
    <w:rsid w:val="004D4794"/>
    <w:rsid w:val="004D4CD3"/>
    <w:rsid w:val="004D54B9"/>
    <w:rsid w:val="004D67A6"/>
    <w:rsid w:val="004E11B0"/>
    <w:rsid w:val="004E18B3"/>
    <w:rsid w:val="004E2DDF"/>
    <w:rsid w:val="004E4655"/>
    <w:rsid w:val="004E4B89"/>
    <w:rsid w:val="004E61A0"/>
    <w:rsid w:val="004E6982"/>
    <w:rsid w:val="004E6B0F"/>
    <w:rsid w:val="004F4C47"/>
    <w:rsid w:val="004F6F00"/>
    <w:rsid w:val="005042BC"/>
    <w:rsid w:val="005056F0"/>
    <w:rsid w:val="00513CBA"/>
    <w:rsid w:val="0051500F"/>
    <w:rsid w:val="00517AED"/>
    <w:rsid w:val="00527B39"/>
    <w:rsid w:val="00530FA9"/>
    <w:rsid w:val="00531B15"/>
    <w:rsid w:val="00536276"/>
    <w:rsid w:val="00543AB1"/>
    <w:rsid w:val="005446E1"/>
    <w:rsid w:val="00547A47"/>
    <w:rsid w:val="00547B65"/>
    <w:rsid w:val="00551FAD"/>
    <w:rsid w:val="005540A9"/>
    <w:rsid w:val="00554582"/>
    <w:rsid w:val="00554FCC"/>
    <w:rsid w:val="0055613D"/>
    <w:rsid w:val="00564886"/>
    <w:rsid w:val="00567319"/>
    <w:rsid w:val="00571150"/>
    <w:rsid w:val="00571284"/>
    <w:rsid w:val="00571B47"/>
    <w:rsid w:val="005742E4"/>
    <w:rsid w:val="005762EA"/>
    <w:rsid w:val="00577A43"/>
    <w:rsid w:val="005811A7"/>
    <w:rsid w:val="005815FC"/>
    <w:rsid w:val="005816C9"/>
    <w:rsid w:val="005829A2"/>
    <w:rsid w:val="00582EA7"/>
    <w:rsid w:val="0058636F"/>
    <w:rsid w:val="00587957"/>
    <w:rsid w:val="00587D81"/>
    <w:rsid w:val="00591E87"/>
    <w:rsid w:val="0059302C"/>
    <w:rsid w:val="00593D98"/>
    <w:rsid w:val="00594386"/>
    <w:rsid w:val="005944A5"/>
    <w:rsid w:val="005945F8"/>
    <w:rsid w:val="00597225"/>
    <w:rsid w:val="005A0524"/>
    <w:rsid w:val="005A05CE"/>
    <w:rsid w:val="005A0DB4"/>
    <w:rsid w:val="005A0FA2"/>
    <w:rsid w:val="005A15A5"/>
    <w:rsid w:val="005A3C94"/>
    <w:rsid w:val="005A578A"/>
    <w:rsid w:val="005A7127"/>
    <w:rsid w:val="005B0F8A"/>
    <w:rsid w:val="005B3272"/>
    <w:rsid w:val="005B63D8"/>
    <w:rsid w:val="005C14D5"/>
    <w:rsid w:val="005C3578"/>
    <w:rsid w:val="005C3632"/>
    <w:rsid w:val="005C7507"/>
    <w:rsid w:val="005D0445"/>
    <w:rsid w:val="005D05FA"/>
    <w:rsid w:val="005D0C2E"/>
    <w:rsid w:val="005D1FA4"/>
    <w:rsid w:val="005D2069"/>
    <w:rsid w:val="005D2618"/>
    <w:rsid w:val="005D43EF"/>
    <w:rsid w:val="005D6765"/>
    <w:rsid w:val="005E15E1"/>
    <w:rsid w:val="005E3503"/>
    <w:rsid w:val="005E358D"/>
    <w:rsid w:val="005E4DC4"/>
    <w:rsid w:val="005E6185"/>
    <w:rsid w:val="005E7AD2"/>
    <w:rsid w:val="005F2DB0"/>
    <w:rsid w:val="005F5E20"/>
    <w:rsid w:val="005F6EF4"/>
    <w:rsid w:val="005F768A"/>
    <w:rsid w:val="005F7D15"/>
    <w:rsid w:val="00600FD4"/>
    <w:rsid w:val="00601FE7"/>
    <w:rsid w:val="00602161"/>
    <w:rsid w:val="0061036F"/>
    <w:rsid w:val="00610FEF"/>
    <w:rsid w:val="00615E3B"/>
    <w:rsid w:val="00616DAB"/>
    <w:rsid w:val="00620940"/>
    <w:rsid w:val="0062164F"/>
    <w:rsid w:val="0062195D"/>
    <w:rsid w:val="006236A3"/>
    <w:rsid w:val="0062490C"/>
    <w:rsid w:val="00632941"/>
    <w:rsid w:val="0063704F"/>
    <w:rsid w:val="00643C01"/>
    <w:rsid w:val="0064546F"/>
    <w:rsid w:val="006478E4"/>
    <w:rsid w:val="00655C2D"/>
    <w:rsid w:val="0065627A"/>
    <w:rsid w:val="006621B0"/>
    <w:rsid w:val="00670D5A"/>
    <w:rsid w:val="00674927"/>
    <w:rsid w:val="00674B05"/>
    <w:rsid w:val="006764F6"/>
    <w:rsid w:val="0067664E"/>
    <w:rsid w:val="006802AE"/>
    <w:rsid w:val="00680F14"/>
    <w:rsid w:val="00681F8A"/>
    <w:rsid w:val="00684F6E"/>
    <w:rsid w:val="006858A4"/>
    <w:rsid w:val="00685D03"/>
    <w:rsid w:val="00687688"/>
    <w:rsid w:val="006879E1"/>
    <w:rsid w:val="006909B9"/>
    <w:rsid w:val="00692EE6"/>
    <w:rsid w:val="00693644"/>
    <w:rsid w:val="006A0A87"/>
    <w:rsid w:val="006A13C7"/>
    <w:rsid w:val="006A142E"/>
    <w:rsid w:val="006A1842"/>
    <w:rsid w:val="006A281D"/>
    <w:rsid w:val="006A2BA2"/>
    <w:rsid w:val="006A3CEC"/>
    <w:rsid w:val="006A46DC"/>
    <w:rsid w:val="006A4DEB"/>
    <w:rsid w:val="006A55DA"/>
    <w:rsid w:val="006A5C92"/>
    <w:rsid w:val="006A5CFF"/>
    <w:rsid w:val="006B00E9"/>
    <w:rsid w:val="006B093E"/>
    <w:rsid w:val="006B0BBF"/>
    <w:rsid w:val="006B2945"/>
    <w:rsid w:val="006B4085"/>
    <w:rsid w:val="006B45B3"/>
    <w:rsid w:val="006B6299"/>
    <w:rsid w:val="006B67CE"/>
    <w:rsid w:val="006C05B6"/>
    <w:rsid w:val="006C11B7"/>
    <w:rsid w:val="006C1AD1"/>
    <w:rsid w:val="006C5D33"/>
    <w:rsid w:val="006C6001"/>
    <w:rsid w:val="006C7F5F"/>
    <w:rsid w:val="006D27FA"/>
    <w:rsid w:val="006D2A38"/>
    <w:rsid w:val="006D40E4"/>
    <w:rsid w:val="006D581F"/>
    <w:rsid w:val="006D6EC8"/>
    <w:rsid w:val="006E0813"/>
    <w:rsid w:val="006E0FED"/>
    <w:rsid w:val="006E1276"/>
    <w:rsid w:val="006E27AD"/>
    <w:rsid w:val="006E37ED"/>
    <w:rsid w:val="006E4AE3"/>
    <w:rsid w:val="006E6D4F"/>
    <w:rsid w:val="006E7C28"/>
    <w:rsid w:val="006E7F3A"/>
    <w:rsid w:val="006F16BE"/>
    <w:rsid w:val="006F192B"/>
    <w:rsid w:val="006F1B3E"/>
    <w:rsid w:val="006F1F98"/>
    <w:rsid w:val="006F5B7B"/>
    <w:rsid w:val="006F6787"/>
    <w:rsid w:val="006F763D"/>
    <w:rsid w:val="00701D2C"/>
    <w:rsid w:val="00702472"/>
    <w:rsid w:val="0070272F"/>
    <w:rsid w:val="0070315B"/>
    <w:rsid w:val="00712C1B"/>
    <w:rsid w:val="00714B2D"/>
    <w:rsid w:val="0071565D"/>
    <w:rsid w:val="007174E6"/>
    <w:rsid w:val="0072226B"/>
    <w:rsid w:val="00722551"/>
    <w:rsid w:val="007249A7"/>
    <w:rsid w:val="00726255"/>
    <w:rsid w:val="00730013"/>
    <w:rsid w:val="00730633"/>
    <w:rsid w:val="00731155"/>
    <w:rsid w:val="00733269"/>
    <w:rsid w:val="00734148"/>
    <w:rsid w:val="007364A8"/>
    <w:rsid w:val="007446E9"/>
    <w:rsid w:val="00744BDE"/>
    <w:rsid w:val="0074543E"/>
    <w:rsid w:val="007518F6"/>
    <w:rsid w:val="00753412"/>
    <w:rsid w:val="00753FC5"/>
    <w:rsid w:val="00754369"/>
    <w:rsid w:val="00754CAE"/>
    <w:rsid w:val="0075618D"/>
    <w:rsid w:val="007569B8"/>
    <w:rsid w:val="00760F7F"/>
    <w:rsid w:val="007625F7"/>
    <w:rsid w:val="00762CD7"/>
    <w:rsid w:val="00762D6E"/>
    <w:rsid w:val="00767C63"/>
    <w:rsid w:val="00767D7B"/>
    <w:rsid w:val="0077090D"/>
    <w:rsid w:val="0077137A"/>
    <w:rsid w:val="00771A24"/>
    <w:rsid w:val="007729BB"/>
    <w:rsid w:val="007736E7"/>
    <w:rsid w:val="00773906"/>
    <w:rsid w:val="00774E8B"/>
    <w:rsid w:val="0078364A"/>
    <w:rsid w:val="00790C2B"/>
    <w:rsid w:val="0079388B"/>
    <w:rsid w:val="007949BB"/>
    <w:rsid w:val="00796A3B"/>
    <w:rsid w:val="00797560"/>
    <w:rsid w:val="00797D3D"/>
    <w:rsid w:val="007A4C3A"/>
    <w:rsid w:val="007A57BE"/>
    <w:rsid w:val="007A741A"/>
    <w:rsid w:val="007B1E41"/>
    <w:rsid w:val="007B2E52"/>
    <w:rsid w:val="007B6AE6"/>
    <w:rsid w:val="007C2827"/>
    <w:rsid w:val="007C60CA"/>
    <w:rsid w:val="007C6781"/>
    <w:rsid w:val="007C7285"/>
    <w:rsid w:val="007C78CE"/>
    <w:rsid w:val="007C7FF2"/>
    <w:rsid w:val="007D1F02"/>
    <w:rsid w:val="007D2CF0"/>
    <w:rsid w:val="007D349B"/>
    <w:rsid w:val="007D5E63"/>
    <w:rsid w:val="007D6724"/>
    <w:rsid w:val="007D7BD9"/>
    <w:rsid w:val="007E23C7"/>
    <w:rsid w:val="007E2DFE"/>
    <w:rsid w:val="007E4647"/>
    <w:rsid w:val="007E77CD"/>
    <w:rsid w:val="007E7965"/>
    <w:rsid w:val="007F1A63"/>
    <w:rsid w:val="007F1CCC"/>
    <w:rsid w:val="007F5427"/>
    <w:rsid w:val="00800F2E"/>
    <w:rsid w:val="008024F1"/>
    <w:rsid w:val="008026DC"/>
    <w:rsid w:val="00803128"/>
    <w:rsid w:val="008054CF"/>
    <w:rsid w:val="00805F41"/>
    <w:rsid w:val="00807E22"/>
    <w:rsid w:val="0081210C"/>
    <w:rsid w:val="00813807"/>
    <w:rsid w:val="00816C6B"/>
    <w:rsid w:val="008216FE"/>
    <w:rsid w:val="008221D5"/>
    <w:rsid w:val="008229D6"/>
    <w:rsid w:val="00823B78"/>
    <w:rsid w:val="008262CC"/>
    <w:rsid w:val="00827DE6"/>
    <w:rsid w:val="00830387"/>
    <w:rsid w:val="00830E27"/>
    <w:rsid w:val="00831A31"/>
    <w:rsid w:val="0083307F"/>
    <w:rsid w:val="008409C0"/>
    <w:rsid w:val="00841875"/>
    <w:rsid w:val="00843C18"/>
    <w:rsid w:val="008467EB"/>
    <w:rsid w:val="008474E5"/>
    <w:rsid w:val="008505F0"/>
    <w:rsid w:val="00852F52"/>
    <w:rsid w:val="00853E4D"/>
    <w:rsid w:val="00853ED3"/>
    <w:rsid w:val="00854F07"/>
    <w:rsid w:val="00855389"/>
    <w:rsid w:val="00855465"/>
    <w:rsid w:val="0086147B"/>
    <w:rsid w:val="00863AF8"/>
    <w:rsid w:val="00863D65"/>
    <w:rsid w:val="00864EC3"/>
    <w:rsid w:val="00865A13"/>
    <w:rsid w:val="00866CDA"/>
    <w:rsid w:val="008712EB"/>
    <w:rsid w:val="00872662"/>
    <w:rsid w:val="00872EB1"/>
    <w:rsid w:val="0087506D"/>
    <w:rsid w:val="00876582"/>
    <w:rsid w:val="008818A6"/>
    <w:rsid w:val="00881DEE"/>
    <w:rsid w:val="0089267D"/>
    <w:rsid w:val="008937FB"/>
    <w:rsid w:val="00893AE7"/>
    <w:rsid w:val="00893F81"/>
    <w:rsid w:val="00894631"/>
    <w:rsid w:val="00897D8A"/>
    <w:rsid w:val="008A3CEF"/>
    <w:rsid w:val="008A4056"/>
    <w:rsid w:val="008A4155"/>
    <w:rsid w:val="008A41D5"/>
    <w:rsid w:val="008A4664"/>
    <w:rsid w:val="008A4CFA"/>
    <w:rsid w:val="008A5906"/>
    <w:rsid w:val="008A6059"/>
    <w:rsid w:val="008A7AAF"/>
    <w:rsid w:val="008B4F6F"/>
    <w:rsid w:val="008B66AB"/>
    <w:rsid w:val="008C08BA"/>
    <w:rsid w:val="008C292D"/>
    <w:rsid w:val="008C3A25"/>
    <w:rsid w:val="008C3BF8"/>
    <w:rsid w:val="008C3D16"/>
    <w:rsid w:val="008C4D28"/>
    <w:rsid w:val="008C69EC"/>
    <w:rsid w:val="008C7177"/>
    <w:rsid w:val="008D2A7E"/>
    <w:rsid w:val="008D7972"/>
    <w:rsid w:val="008E4D91"/>
    <w:rsid w:val="008E63AA"/>
    <w:rsid w:val="008E6AFB"/>
    <w:rsid w:val="008F00E5"/>
    <w:rsid w:val="008F1407"/>
    <w:rsid w:val="008F1EB6"/>
    <w:rsid w:val="008F41DA"/>
    <w:rsid w:val="008F41E4"/>
    <w:rsid w:val="009024D7"/>
    <w:rsid w:val="00902B59"/>
    <w:rsid w:val="00902B65"/>
    <w:rsid w:val="00903A16"/>
    <w:rsid w:val="0090415F"/>
    <w:rsid w:val="00904297"/>
    <w:rsid w:val="00904B64"/>
    <w:rsid w:val="0090500F"/>
    <w:rsid w:val="00907A70"/>
    <w:rsid w:val="00913F18"/>
    <w:rsid w:val="00915351"/>
    <w:rsid w:val="009179A6"/>
    <w:rsid w:val="009206DC"/>
    <w:rsid w:val="00922C11"/>
    <w:rsid w:val="009242DC"/>
    <w:rsid w:val="00925C01"/>
    <w:rsid w:val="00925D5A"/>
    <w:rsid w:val="00930437"/>
    <w:rsid w:val="00931C9D"/>
    <w:rsid w:val="00933AF4"/>
    <w:rsid w:val="009348CE"/>
    <w:rsid w:val="0093572D"/>
    <w:rsid w:val="00935F4E"/>
    <w:rsid w:val="0093723D"/>
    <w:rsid w:val="0094134D"/>
    <w:rsid w:val="00941EE5"/>
    <w:rsid w:val="009428C8"/>
    <w:rsid w:val="00943378"/>
    <w:rsid w:val="009435DD"/>
    <w:rsid w:val="00946804"/>
    <w:rsid w:val="00952450"/>
    <w:rsid w:val="00955727"/>
    <w:rsid w:val="0095653C"/>
    <w:rsid w:val="009654A7"/>
    <w:rsid w:val="00966169"/>
    <w:rsid w:val="009738EA"/>
    <w:rsid w:val="00973EB9"/>
    <w:rsid w:val="00974A4E"/>
    <w:rsid w:val="00974EA1"/>
    <w:rsid w:val="00974FF0"/>
    <w:rsid w:val="00977489"/>
    <w:rsid w:val="00977904"/>
    <w:rsid w:val="009802CB"/>
    <w:rsid w:val="00982A16"/>
    <w:rsid w:val="00983F37"/>
    <w:rsid w:val="00987CA0"/>
    <w:rsid w:val="00992A85"/>
    <w:rsid w:val="0099339C"/>
    <w:rsid w:val="00995DF3"/>
    <w:rsid w:val="009A09C3"/>
    <w:rsid w:val="009A1268"/>
    <w:rsid w:val="009A44FE"/>
    <w:rsid w:val="009A68FD"/>
    <w:rsid w:val="009A7EAA"/>
    <w:rsid w:val="009B10CA"/>
    <w:rsid w:val="009B317F"/>
    <w:rsid w:val="009B7136"/>
    <w:rsid w:val="009C1B7F"/>
    <w:rsid w:val="009C3FF2"/>
    <w:rsid w:val="009C577E"/>
    <w:rsid w:val="009C79C9"/>
    <w:rsid w:val="009D0047"/>
    <w:rsid w:val="009D0ECE"/>
    <w:rsid w:val="009D3042"/>
    <w:rsid w:val="009D3E1B"/>
    <w:rsid w:val="009D4C86"/>
    <w:rsid w:val="009D59E8"/>
    <w:rsid w:val="009D6828"/>
    <w:rsid w:val="009E3672"/>
    <w:rsid w:val="009E4263"/>
    <w:rsid w:val="009E6A7E"/>
    <w:rsid w:val="009E7329"/>
    <w:rsid w:val="009F1E92"/>
    <w:rsid w:val="009F2194"/>
    <w:rsid w:val="009F3189"/>
    <w:rsid w:val="009F33E3"/>
    <w:rsid w:val="009F5076"/>
    <w:rsid w:val="009F5B51"/>
    <w:rsid w:val="009F68A5"/>
    <w:rsid w:val="009F6F7C"/>
    <w:rsid w:val="00A023C5"/>
    <w:rsid w:val="00A04316"/>
    <w:rsid w:val="00A05FF3"/>
    <w:rsid w:val="00A06F3B"/>
    <w:rsid w:val="00A1013F"/>
    <w:rsid w:val="00A11E0F"/>
    <w:rsid w:val="00A16034"/>
    <w:rsid w:val="00A229C7"/>
    <w:rsid w:val="00A30C69"/>
    <w:rsid w:val="00A3270A"/>
    <w:rsid w:val="00A33460"/>
    <w:rsid w:val="00A338C8"/>
    <w:rsid w:val="00A33DCF"/>
    <w:rsid w:val="00A355F1"/>
    <w:rsid w:val="00A36C15"/>
    <w:rsid w:val="00A37082"/>
    <w:rsid w:val="00A41B1F"/>
    <w:rsid w:val="00A41DA6"/>
    <w:rsid w:val="00A43145"/>
    <w:rsid w:val="00A44E25"/>
    <w:rsid w:val="00A4554C"/>
    <w:rsid w:val="00A463A6"/>
    <w:rsid w:val="00A51B46"/>
    <w:rsid w:val="00A52456"/>
    <w:rsid w:val="00A52781"/>
    <w:rsid w:val="00A52F29"/>
    <w:rsid w:val="00A543F4"/>
    <w:rsid w:val="00A57280"/>
    <w:rsid w:val="00A60CF8"/>
    <w:rsid w:val="00A6517F"/>
    <w:rsid w:val="00A679A3"/>
    <w:rsid w:val="00A7209C"/>
    <w:rsid w:val="00A757AB"/>
    <w:rsid w:val="00A771DA"/>
    <w:rsid w:val="00A80AA0"/>
    <w:rsid w:val="00A81B54"/>
    <w:rsid w:val="00A81C2A"/>
    <w:rsid w:val="00A82AD7"/>
    <w:rsid w:val="00A8455A"/>
    <w:rsid w:val="00A84B0A"/>
    <w:rsid w:val="00A84F8B"/>
    <w:rsid w:val="00A866C5"/>
    <w:rsid w:val="00A87A74"/>
    <w:rsid w:val="00A87C09"/>
    <w:rsid w:val="00A90882"/>
    <w:rsid w:val="00A9223A"/>
    <w:rsid w:val="00A92313"/>
    <w:rsid w:val="00A93A37"/>
    <w:rsid w:val="00A94AEC"/>
    <w:rsid w:val="00A94FE6"/>
    <w:rsid w:val="00AA104C"/>
    <w:rsid w:val="00AA4386"/>
    <w:rsid w:val="00AB0C2D"/>
    <w:rsid w:val="00AB1372"/>
    <w:rsid w:val="00AB3207"/>
    <w:rsid w:val="00AB42F2"/>
    <w:rsid w:val="00AB45F4"/>
    <w:rsid w:val="00AB5596"/>
    <w:rsid w:val="00AB5881"/>
    <w:rsid w:val="00AB5A48"/>
    <w:rsid w:val="00AC000B"/>
    <w:rsid w:val="00AC096D"/>
    <w:rsid w:val="00AC249D"/>
    <w:rsid w:val="00AC2825"/>
    <w:rsid w:val="00AC4330"/>
    <w:rsid w:val="00AC510A"/>
    <w:rsid w:val="00AC7999"/>
    <w:rsid w:val="00AD1EB3"/>
    <w:rsid w:val="00AD4F3F"/>
    <w:rsid w:val="00AD6378"/>
    <w:rsid w:val="00AD692C"/>
    <w:rsid w:val="00AD77F2"/>
    <w:rsid w:val="00AE6B22"/>
    <w:rsid w:val="00AE7FE1"/>
    <w:rsid w:val="00AF03A6"/>
    <w:rsid w:val="00AF1E4B"/>
    <w:rsid w:val="00AF280B"/>
    <w:rsid w:val="00AF4435"/>
    <w:rsid w:val="00AF4D23"/>
    <w:rsid w:val="00AF53AD"/>
    <w:rsid w:val="00AF7032"/>
    <w:rsid w:val="00B0040C"/>
    <w:rsid w:val="00B01270"/>
    <w:rsid w:val="00B0147B"/>
    <w:rsid w:val="00B019B2"/>
    <w:rsid w:val="00B079D7"/>
    <w:rsid w:val="00B07E67"/>
    <w:rsid w:val="00B12140"/>
    <w:rsid w:val="00B14139"/>
    <w:rsid w:val="00B14EED"/>
    <w:rsid w:val="00B15BDB"/>
    <w:rsid w:val="00B16299"/>
    <w:rsid w:val="00B176C3"/>
    <w:rsid w:val="00B225A3"/>
    <w:rsid w:val="00B24361"/>
    <w:rsid w:val="00B26388"/>
    <w:rsid w:val="00B34653"/>
    <w:rsid w:val="00B36BCA"/>
    <w:rsid w:val="00B43474"/>
    <w:rsid w:val="00B458EC"/>
    <w:rsid w:val="00B50B17"/>
    <w:rsid w:val="00B50DA9"/>
    <w:rsid w:val="00B56621"/>
    <w:rsid w:val="00B61A7C"/>
    <w:rsid w:val="00B62DE9"/>
    <w:rsid w:val="00B66E98"/>
    <w:rsid w:val="00B673C8"/>
    <w:rsid w:val="00B67F4A"/>
    <w:rsid w:val="00B70B48"/>
    <w:rsid w:val="00B73610"/>
    <w:rsid w:val="00B73CBE"/>
    <w:rsid w:val="00B757F5"/>
    <w:rsid w:val="00B82F91"/>
    <w:rsid w:val="00B83BA5"/>
    <w:rsid w:val="00B85FE1"/>
    <w:rsid w:val="00B9043C"/>
    <w:rsid w:val="00B907C2"/>
    <w:rsid w:val="00B90FCE"/>
    <w:rsid w:val="00B93FEB"/>
    <w:rsid w:val="00B94882"/>
    <w:rsid w:val="00B95B1C"/>
    <w:rsid w:val="00B96D88"/>
    <w:rsid w:val="00BA2C12"/>
    <w:rsid w:val="00BA2F58"/>
    <w:rsid w:val="00BA439C"/>
    <w:rsid w:val="00BA469D"/>
    <w:rsid w:val="00BA6801"/>
    <w:rsid w:val="00BA70F8"/>
    <w:rsid w:val="00BB140F"/>
    <w:rsid w:val="00BB1BC9"/>
    <w:rsid w:val="00BB41BE"/>
    <w:rsid w:val="00BB5583"/>
    <w:rsid w:val="00BB5CF0"/>
    <w:rsid w:val="00BB7455"/>
    <w:rsid w:val="00BB797E"/>
    <w:rsid w:val="00BC04B2"/>
    <w:rsid w:val="00BC17B2"/>
    <w:rsid w:val="00BC1F00"/>
    <w:rsid w:val="00BC1F4B"/>
    <w:rsid w:val="00BC2201"/>
    <w:rsid w:val="00BC229B"/>
    <w:rsid w:val="00BC26F6"/>
    <w:rsid w:val="00BD0D74"/>
    <w:rsid w:val="00BD104B"/>
    <w:rsid w:val="00BD1C4B"/>
    <w:rsid w:val="00BD41FB"/>
    <w:rsid w:val="00BD48F3"/>
    <w:rsid w:val="00BD61FC"/>
    <w:rsid w:val="00BD6507"/>
    <w:rsid w:val="00BD7A44"/>
    <w:rsid w:val="00BE3E3E"/>
    <w:rsid w:val="00BF3492"/>
    <w:rsid w:val="00BF4D82"/>
    <w:rsid w:val="00BF5723"/>
    <w:rsid w:val="00BF5A7E"/>
    <w:rsid w:val="00C01015"/>
    <w:rsid w:val="00C0287D"/>
    <w:rsid w:val="00C035C3"/>
    <w:rsid w:val="00C03D7F"/>
    <w:rsid w:val="00C0447D"/>
    <w:rsid w:val="00C06387"/>
    <w:rsid w:val="00C11024"/>
    <w:rsid w:val="00C12A15"/>
    <w:rsid w:val="00C13572"/>
    <w:rsid w:val="00C164B1"/>
    <w:rsid w:val="00C21442"/>
    <w:rsid w:val="00C226DC"/>
    <w:rsid w:val="00C26741"/>
    <w:rsid w:val="00C354FC"/>
    <w:rsid w:val="00C3640A"/>
    <w:rsid w:val="00C36626"/>
    <w:rsid w:val="00C37A4A"/>
    <w:rsid w:val="00C37C32"/>
    <w:rsid w:val="00C37E57"/>
    <w:rsid w:val="00C44C0F"/>
    <w:rsid w:val="00C500D1"/>
    <w:rsid w:val="00C54F08"/>
    <w:rsid w:val="00C55FE0"/>
    <w:rsid w:val="00C57D68"/>
    <w:rsid w:val="00C63BFC"/>
    <w:rsid w:val="00C672B2"/>
    <w:rsid w:val="00C701AF"/>
    <w:rsid w:val="00C70DEF"/>
    <w:rsid w:val="00C742DF"/>
    <w:rsid w:val="00C7548E"/>
    <w:rsid w:val="00C75FE9"/>
    <w:rsid w:val="00C765FC"/>
    <w:rsid w:val="00C76714"/>
    <w:rsid w:val="00C76A01"/>
    <w:rsid w:val="00C8349B"/>
    <w:rsid w:val="00C84227"/>
    <w:rsid w:val="00C846E3"/>
    <w:rsid w:val="00C84EC3"/>
    <w:rsid w:val="00C86D1C"/>
    <w:rsid w:val="00C90EC7"/>
    <w:rsid w:val="00C934F6"/>
    <w:rsid w:val="00C93CFE"/>
    <w:rsid w:val="00CA0B6A"/>
    <w:rsid w:val="00CA0BE2"/>
    <w:rsid w:val="00CA1417"/>
    <w:rsid w:val="00CA40B1"/>
    <w:rsid w:val="00CA4B6D"/>
    <w:rsid w:val="00CA56FC"/>
    <w:rsid w:val="00CA5BC7"/>
    <w:rsid w:val="00CA65E4"/>
    <w:rsid w:val="00CB26F8"/>
    <w:rsid w:val="00CB2B79"/>
    <w:rsid w:val="00CB66D1"/>
    <w:rsid w:val="00CC1F96"/>
    <w:rsid w:val="00CC45E8"/>
    <w:rsid w:val="00CC5CF6"/>
    <w:rsid w:val="00CC6D8F"/>
    <w:rsid w:val="00CC73D2"/>
    <w:rsid w:val="00CD1069"/>
    <w:rsid w:val="00CD654D"/>
    <w:rsid w:val="00CD6C59"/>
    <w:rsid w:val="00CD6EDE"/>
    <w:rsid w:val="00CD79CF"/>
    <w:rsid w:val="00CE116A"/>
    <w:rsid w:val="00CE14CB"/>
    <w:rsid w:val="00CE3A01"/>
    <w:rsid w:val="00CE48E2"/>
    <w:rsid w:val="00CE519C"/>
    <w:rsid w:val="00CE7758"/>
    <w:rsid w:val="00CF0161"/>
    <w:rsid w:val="00CF1322"/>
    <w:rsid w:val="00CF1323"/>
    <w:rsid w:val="00CF2951"/>
    <w:rsid w:val="00CF300B"/>
    <w:rsid w:val="00D0049C"/>
    <w:rsid w:val="00D07279"/>
    <w:rsid w:val="00D075ED"/>
    <w:rsid w:val="00D100E7"/>
    <w:rsid w:val="00D14E0C"/>
    <w:rsid w:val="00D15DBB"/>
    <w:rsid w:val="00D21853"/>
    <w:rsid w:val="00D227BC"/>
    <w:rsid w:val="00D251CC"/>
    <w:rsid w:val="00D30247"/>
    <w:rsid w:val="00D31443"/>
    <w:rsid w:val="00D315A6"/>
    <w:rsid w:val="00D340DB"/>
    <w:rsid w:val="00D3526C"/>
    <w:rsid w:val="00D36ABA"/>
    <w:rsid w:val="00D36C03"/>
    <w:rsid w:val="00D37964"/>
    <w:rsid w:val="00D4006A"/>
    <w:rsid w:val="00D4023F"/>
    <w:rsid w:val="00D4388C"/>
    <w:rsid w:val="00D44DDE"/>
    <w:rsid w:val="00D46E7F"/>
    <w:rsid w:val="00D5037F"/>
    <w:rsid w:val="00D52A38"/>
    <w:rsid w:val="00D5360D"/>
    <w:rsid w:val="00D56D3E"/>
    <w:rsid w:val="00D61435"/>
    <w:rsid w:val="00D6275E"/>
    <w:rsid w:val="00D63953"/>
    <w:rsid w:val="00D6401C"/>
    <w:rsid w:val="00D6700B"/>
    <w:rsid w:val="00D731BC"/>
    <w:rsid w:val="00D75090"/>
    <w:rsid w:val="00D751E1"/>
    <w:rsid w:val="00D75C14"/>
    <w:rsid w:val="00D77514"/>
    <w:rsid w:val="00D7788D"/>
    <w:rsid w:val="00D8079C"/>
    <w:rsid w:val="00D818DE"/>
    <w:rsid w:val="00D82D77"/>
    <w:rsid w:val="00D83F94"/>
    <w:rsid w:val="00D863A4"/>
    <w:rsid w:val="00D87544"/>
    <w:rsid w:val="00D91667"/>
    <w:rsid w:val="00D918BF"/>
    <w:rsid w:val="00D92364"/>
    <w:rsid w:val="00D92586"/>
    <w:rsid w:val="00D94CFD"/>
    <w:rsid w:val="00D9638C"/>
    <w:rsid w:val="00D97593"/>
    <w:rsid w:val="00DA14D4"/>
    <w:rsid w:val="00DA371F"/>
    <w:rsid w:val="00DA5F1D"/>
    <w:rsid w:val="00DA6658"/>
    <w:rsid w:val="00DB047A"/>
    <w:rsid w:val="00DB5267"/>
    <w:rsid w:val="00DC16AE"/>
    <w:rsid w:val="00DC1861"/>
    <w:rsid w:val="00DC25C4"/>
    <w:rsid w:val="00DC44CA"/>
    <w:rsid w:val="00DC60FC"/>
    <w:rsid w:val="00DC612E"/>
    <w:rsid w:val="00DD0916"/>
    <w:rsid w:val="00DD091F"/>
    <w:rsid w:val="00DD23BC"/>
    <w:rsid w:val="00DE087A"/>
    <w:rsid w:val="00DE0A64"/>
    <w:rsid w:val="00DE16DC"/>
    <w:rsid w:val="00DE179E"/>
    <w:rsid w:val="00DE1D3F"/>
    <w:rsid w:val="00DE2D09"/>
    <w:rsid w:val="00DE5D8E"/>
    <w:rsid w:val="00DE6640"/>
    <w:rsid w:val="00DE77B4"/>
    <w:rsid w:val="00DF3989"/>
    <w:rsid w:val="00DF4A87"/>
    <w:rsid w:val="00E00471"/>
    <w:rsid w:val="00E00757"/>
    <w:rsid w:val="00E0211D"/>
    <w:rsid w:val="00E025FF"/>
    <w:rsid w:val="00E038C0"/>
    <w:rsid w:val="00E044BE"/>
    <w:rsid w:val="00E045A2"/>
    <w:rsid w:val="00E079AE"/>
    <w:rsid w:val="00E10567"/>
    <w:rsid w:val="00E10C56"/>
    <w:rsid w:val="00E1162E"/>
    <w:rsid w:val="00E11972"/>
    <w:rsid w:val="00E1205C"/>
    <w:rsid w:val="00E13C97"/>
    <w:rsid w:val="00E14102"/>
    <w:rsid w:val="00E15533"/>
    <w:rsid w:val="00E1592F"/>
    <w:rsid w:val="00E175DB"/>
    <w:rsid w:val="00E20116"/>
    <w:rsid w:val="00E20314"/>
    <w:rsid w:val="00E209AE"/>
    <w:rsid w:val="00E212A9"/>
    <w:rsid w:val="00E218BF"/>
    <w:rsid w:val="00E242EE"/>
    <w:rsid w:val="00E2624F"/>
    <w:rsid w:val="00E26E0B"/>
    <w:rsid w:val="00E277D3"/>
    <w:rsid w:val="00E3110E"/>
    <w:rsid w:val="00E31722"/>
    <w:rsid w:val="00E32363"/>
    <w:rsid w:val="00E338E0"/>
    <w:rsid w:val="00E34A13"/>
    <w:rsid w:val="00E36297"/>
    <w:rsid w:val="00E40AB6"/>
    <w:rsid w:val="00E41DF7"/>
    <w:rsid w:val="00E437D2"/>
    <w:rsid w:val="00E43BAD"/>
    <w:rsid w:val="00E449F0"/>
    <w:rsid w:val="00E44BA1"/>
    <w:rsid w:val="00E45E8C"/>
    <w:rsid w:val="00E53555"/>
    <w:rsid w:val="00E53AA7"/>
    <w:rsid w:val="00E53F28"/>
    <w:rsid w:val="00E548ED"/>
    <w:rsid w:val="00E54FD0"/>
    <w:rsid w:val="00E56F15"/>
    <w:rsid w:val="00E609BE"/>
    <w:rsid w:val="00E63429"/>
    <w:rsid w:val="00E6438E"/>
    <w:rsid w:val="00E6551F"/>
    <w:rsid w:val="00E702D8"/>
    <w:rsid w:val="00E708F1"/>
    <w:rsid w:val="00E709E8"/>
    <w:rsid w:val="00E70D15"/>
    <w:rsid w:val="00E71045"/>
    <w:rsid w:val="00E71512"/>
    <w:rsid w:val="00E7190E"/>
    <w:rsid w:val="00E721ED"/>
    <w:rsid w:val="00E72DA9"/>
    <w:rsid w:val="00E73469"/>
    <w:rsid w:val="00E7674F"/>
    <w:rsid w:val="00E76C03"/>
    <w:rsid w:val="00E7747B"/>
    <w:rsid w:val="00E833DC"/>
    <w:rsid w:val="00E83552"/>
    <w:rsid w:val="00E83EF2"/>
    <w:rsid w:val="00E850A6"/>
    <w:rsid w:val="00E903C2"/>
    <w:rsid w:val="00E90C34"/>
    <w:rsid w:val="00E92B18"/>
    <w:rsid w:val="00E92D12"/>
    <w:rsid w:val="00E938EA"/>
    <w:rsid w:val="00E946DF"/>
    <w:rsid w:val="00E94FDA"/>
    <w:rsid w:val="00E951BD"/>
    <w:rsid w:val="00E97C7B"/>
    <w:rsid w:val="00EA02AC"/>
    <w:rsid w:val="00EA0CA8"/>
    <w:rsid w:val="00EA2EE3"/>
    <w:rsid w:val="00EA36F0"/>
    <w:rsid w:val="00EA3F54"/>
    <w:rsid w:val="00EA4142"/>
    <w:rsid w:val="00EB1A93"/>
    <w:rsid w:val="00EB4554"/>
    <w:rsid w:val="00EB4E51"/>
    <w:rsid w:val="00EB78CA"/>
    <w:rsid w:val="00EC0F33"/>
    <w:rsid w:val="00EC2A3F"/>
    <w:rsid w:val="00EC3262"/>
    <w:rsid w:val="00EC475E"/>
    <w:rsid w:val="00EC674E"/>
    <w:rsid w:val="00ED03DD"/>
    <w:rsid w:val="00ED2C11"/>
    <w:rsid w:val="00ED4D42"/>
    <w:rsid w:val="00EE049B"/>
    <w:rsid w:val="00EE1B54"/>
    <w:rsid w:val="00EE1D3E"/>
    <w:rsid w:val="00EE3721"/>
    <w:rsid w:val="00EF0150"/>
    <w:rsid w:val="00EF052D"/>
    <w:rsid w:val="00EF5F38"/>
    <w:rsid w:val="00F0523E"/>
    <w:rsid w:val="00F11AE5"/>
    <w:rsid w:val="00F1269F"/>
    <w:rsid w:val="00F13662"/>
    <w:rsid w:val="00F159AC"/>
    <w:rsid w:val="00F170F1"/>
    <w:rsid w:val="00F22E86"/>
    <w:rsid w:val="00F230AA"/>
    <w:rsid w:val="00F24EE3"/>
    <w:rsid w:val="00F24F6B"/>
    <w:rsid w:val="00F25A2A"/>
    <w:rsid w:val="00F277A8"/>
    <w:rsid w:val="00F27A05"/>
    <w:rsid w:val="00F31726"/>
    <w:rsid w:val="00F32D57"/>
    <w:rsid w:val="00F3557C"/>
    <w:rsid w:val="00F37B98"/>
    <w:rsid w:val="00F4417F"/>
    <w:rsid w:val="00F450E2"/>
    <w:rsid w:val="00F47826"/>
    <w:rsid w:val="00F47BD2"/>
    <w:rsid w:val="00F52D38"/>
    <w:rsid w:val="00F5340D"/>
    <w:rsid w:val="00F5421F"/>
    <w:rsid w:val="00F57C07"/>
    <w:rsid w:val="00F6205C"/>
    <w:rsid w:val="00F63E63"/>
    <w:rsid w:val="00F6470F"/>
    <w:rsid w:val="00F71CD0"/>
    <w:rsid w:val="00F72C58"/>
    <w:rsid w:val="00F73320"/>
    <w:rsid w:val="00F73A27"/>
    <w:rsid w:val="00F74EDA"/>
    <w:rsid w:val="00F75363"/>
    <w:rsid w:val="00F753B8"/>
    <w:rsid w:val="00F766BD"/>
    <w:rsid w:val="00F770BE"/>
    <w:rsid w:val="00F77E56"/>
    <w:rsid w:val="00F81C7E"/>
    <w:rsid w:val="00F82328"/>
    <w:rsid w:val="00F82E3C"/>
    <w:rsid w:val="00F84DC3"/>
    <w:rsid w:val="00F87EEE"/>
    <w:rsid w:val="00F94ADD"/>
    <w:rsid w:val="00F96C04"/>
    <w:rsid w:val="00F97A31"/>
    <w:rsid w:val="00FA05D0"/>
    <w:rsid w:val="00FA436C"/>
    <w:rsid w:val="00FA528F"/>
    <w:rsid w:val="00FA5D06"/>
    <w:rsid w:val="00FB4B45"/>
    <w:rsid w:val="00FC0906"/>
    <w:rsid w:val="00FC1750"/>
    <w:rsid w:val="00FC19A7"/>
    <w:rsid w:val="00FD1166"/>
    <w:rsid w:val="00FD39F0"/>
    <w:rsid w:val="00FD3C78"/>
    <w:rsid w:val="00FD6504"/>
    <w:rsid w:val="00FE0CFA"/>
    <w:rsid w:val="00FE1C4D"/>
    <w:rsid w:val="00FE2573"/>
    <w:rsid w:val="00FE62B1"/>
    <w:rsid w:val="00FF235E"/>
    <w:rsid w:val="00FF2D17"/>
    <w:rsid w:val="00FF399B"/>
    <w:rsid w:val="00FF5CC2"/>
    <w:rsid w:val="00FF68F7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5A403"/>
  <w15:docId w15:val="{C0E64F28-CE35-D842-B327-157D69F9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DD4"/>
    <w:rPr>
      <w:rFonts w:ascii="CMU Serif Roman" w:hAnsi="CMU Serif Roman"/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85DD4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85DD4"/>
    <w:pPr>
      <w:keepNext/>
      <w:keepLines/>
      <w:ind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85DD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385DD4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385DD4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5DD4"/>
    <w:pPr>
      <w:spacing w:before="2400"/>
      <w:ind w:firstLine="0"/>
      <w:contextualSpacing/>
      <w:jc w:val="center"/>
    </w:pPr>
    <w:rPr>
      <w:rFonts w:eastAsiaTheme="majorEastAsia" w:cstheme="majorBidi"/>
    </w:rPr>
  </w:style>
  <w:style w:type="character" w:customStyle="1" w:styleId="TitleChar">
    <w:name w:val="Title Char"/>
    <w:basedOn w:val="DefaultParagraphFont"/>
    <w:link w:val="Title"/>
    <w:uiPriority w:val="10"/>
    <w:rsid w:val="00385DD4"/>
    <w:rPr>
      <w:rFonts w:ascii="CMU Serif Roman" w:eastAsiaTheme="majorEastAsia" w:hAnsi="CMU Serif Roman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385DD4"/>
    <w:rPr>
      <w:rFonts w:ascii="CMU Serif Roman" w:eastAsiaTheme="majorEastAsia" w:hAnsi="CMU Serif Roman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B36BCA"/>
    <w:pPr>
      <w:spacing w:before="240" w:line="276" w:lineRule="auto"/>
      <w:ind w:firstLine="0"/>
      <w:contextualSpacing/>
    </w:pPr>
    <w:rPr>
      <w:lang w:val="en-IE"/>
    </w:rPr>
  </w:style>
  <w:style w:type="paragraph" w:customStyle="1" w:styleId="SourceCode">
    <w:name w:val="SourceCode"/>
    <w:basedOn w:val="Normal"/>
    <w:next w:val="Normal"/>
    <w:qFormat/>
    <w:rsid w:val="00163676"/>
    <w:pPr>
      <w:spacing w:after="240" w:line="240" w:lineRule="auto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4E2DDF"/>
  </w:style>
  <w:style w:type="character" w:styleId="CommentReference">
    <w:name w:val="annotation reference"/>
    <w:basedOn w:val="DefaultParagraphFont"/>
    <w:uiPriority w:val="99"/>
    <w:semiHidden/>
    <w:unhideWhenUsed/>
    <w:rsid w:val="00E721ED"/>
    <w:rPr>
      <w:sz w:val="16"/>
      <w:szCs w:val="16"/>
    </w:rPr>
  </w:style>
  <w:style w:type="character" w:customStyle="1" w:styleId="md-plain">
    <w:name w:val="md-plain"/>
    <w:basedOn w:val="DefaultParagraphFont"/>
    <w:rsid w:val="00987CA0"/>
  </w:style>
  <w:style w:type="character" w:styleId="Hyperlink">
    <w:name w:val="Hyperlink"/>
    <w:basedOn w:val="DefaultParagraphFont"/>
    <w:uiPriority w:val="99"/>
    <w:unhideWhenUsed/>
    <w:rsid w:val="007F542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4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3EF"/>
    <w:rPr>
      <w:color w:val="919191" w:themeColor="followedHyperlink"/>
      <w:u w:val="single"/>
    </w:rPr>
  </w:style>
  <w:style w:type="paragraph" w:styleId="Revision">
    <w:name w:val="Revision"/>
    <w:hidden/>
    <w:uiPriority w:val="99"/>
    <w:semiHidden/>
    <w:rsid w:val="00D6401C"/>
    <w:pPr>
      <w:spacing w:line="240" w:lineRule="auto"/>
      <w:ind w:firstLine="0"/>
    </w:pPr>
    <w:rPr>
      <w:rFonts w:ascii="CMU Serif Roman" w:hAnsi="CMU Serif Roman"/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94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83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Ian:Library:Application%20Support:Microsoft:Office:User%20Templates:My%20Templates:APA%206th%20edition%20template%20CMU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Confidence intervals for IRAP D scores - supplementary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8BB0E4-F2B9-C64A-B519-A06D1C0E8B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Macintosh%20HD:Users:Ian:Library:Application%20Support:Microsoft:Office:User%20Templates:My%20Templates:APA%206th%20edition%20template%20CMU.dotx</Template>
  <TotalTime>1737</TotalTime>
  <Pages>7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1473</cp:revision>
  <dcterms:created xsi:type="dcterms:W3CDTF">2018-12-22T13:44:00Z</dcterms:created>
  <dcterms:modified xsi:type="dcterms:W3CDTF">2022-08-10T13:14:00Z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  <property fmtid="{D5CDD505-2E9C-101B-9397-08002B2CF9AE}" pid="3" name="ZOTERO_PREF_1">
    <vt:lpwstr>&lt;data data-version="3" zotero-version="6.0.11"&gt;&lt;session id="mYTkbdkH"/&gt;&lt;style id="http://www.zotero.org/styles/apa" locale="en-US" hasBibliography="1" bibliographyStyleHasBeenSet="1"/&gt;&lt;prefs&gt;&lt;pref name="fieldType" value="Field"/&gt;&lt;/prefs&gt;&lt;/data&gt;</vt:lpwstr>
  </property>
</Properties>
</file>