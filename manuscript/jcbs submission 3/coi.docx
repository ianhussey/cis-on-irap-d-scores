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35A5" w14:textId="0EA736C2" w:rsidR="004559D9" w:rsidRDefault="00371C3C" w:rsidP="00DC2B9B">
      <w:pPr>
        <w:pStyle w:val="Heading1"/>
        <w:rPr>
          <w:lang w:val="en-IE"/>
        </w:rPr>
      </w:pPr>
      <w:bookmarkStart w:id="0" w:name="_56xfx6b2flw9" w:colFirst="0" w:colLast="0"/>
      <w:bookmarkStart w:id="1" w:name="_7fw28s4feaci" w:colFirst="0" w:colLast="0"/>
      <w:bookmarkStart w:id="2" w:name="_ieyszia11ih6" w:colFirst="0" w:colLast="0"/>
      <w:bookmarkEnd w:id="0"/>
      <w:bookmarkEnd w:id="1"/>
      <w:bookmarkEnd w:id="2"/>
      <w:r>
        <w:rPr>
          <w:lang w:val="en-IE"/>
        </w:rPr>
        <w:t>Conflict of interest statement</w:t>
      </w:r>
      <w:bookmarkStart w:id="3" w:name="_GoBack"/>
      <w:bookmarkEnd w:id="3"/>
    </w:p>
    <w:p w14:paraId="17545068" w14:textId="4E69CC02" w:rsidR="00371C3C" w:rsidRPr="00371C3C" w:rsidRDefault="00371C3C" w:rsidP="00B71BE7">
      <w:pPr>
        <w:ind w:firstLine="0"/>
        <w:rPr>
          <w:lang w:val="en-IE"/>
        </w:rPr>
      </w:pPr>
      <w:r>
        <w:rPr>
          <w:lang w:val="en-IE"/>
        </w:rPr>
        <w:t>I report that I have no conflicts of interest with regard to the publication of this manuscript.</w:t>
      </w:r>
    </w:p>
    <w:sectPr w:rsidR="00371C3C" w:rsidRPr="00371C3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F6F9" w14:textId="77777777" w:rsidR="00A6003A" w:rsidRDefault="00A6003A">
      <w:pPr>
        <w:spacing w:line="240" w:lineRule="auto"/>
      </w:pPr>
      <w:r>
        <w:separator/>
      </w:r>
    </w:p>
  </w:endnote>
  <w:endnote w:type="continuationSeparator" w:id="0">
    <w:p w14:paraId="1EECB320" w14:textId="77777777" w:rsidR="00A6003A" w:rsidRDefault="00A6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977B2" w14:textId="77777777" w:rsidR="00A6003A" w:rsidRDefault="00A6003A">
      <w:pPr>
        <w:spacing w:line="240" w:lineRule="auto"/>
      </w:pPr>
      <w:r>
        <w:separator/>
      </w:r>
    </w:p>
  </w:footnote>
  <w:footnote w:type="continuationSeparator" w:id="0">
    <w:p w14:paraId="2D0AFCF9" w14:textId="77777777" w:rsidR="00A6003A" w:rsidRDefault="00A6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1520E912" w:rsidR="00F94ADD" w:rsidRDefault="00A6003A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1C3C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D1C3C"/>
    <w:rsid w:val="003D35A5"/>
    <w:rsid w:val="003D57B1"/>
    <w:rsid w:val="003D6544"/>
    <w:rsid w:val="003E1A44"/>
    <w:rsid w:val="003E6AD0"/>
    <w:rsid w:val="003F0065"/>
    <w:rsid w:val="003F1FEB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317F"/>
    <w:rsid w:val="009B7136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003A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2B9B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0C5F7-FA88-A54C-A30A-0E37E160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1209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598</cp:revision>
  <dcterms:created xsi:type="dcterms:W3CDTF">2018-12-22T13:44:00Z</dcterms:created>
  <dcterms:modified xsi:type="dcterms:W3CDTF">2020-06-11T19:18:00Z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